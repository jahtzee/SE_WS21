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B709" w14:textId="63F18873" w:rsidR="00563A66" w:rsidRDefault="00E00A1D">
      <w:pPr>
        <w:pStyle w:val="Titel"/>
      </w:pPr>
      <w:r>
        <w:rPr>
          <w:rFonts w:ascii="Calibri, sans-serif" w:hAnsi="Calibri, sans-serif"/>
          <w:color w:val="212121"/>
          <w:sz w:val="22"/>
          <w:u w:val="single"/>
        </w:rPr>
        <w:t xml:space="preserve">Vorlesung SE WS 21/22 Übungsblatt </w:t>
      </w:r>
      <w:r w:rsidR="002F7CEC">
        <w:rPr>
          <w:rFonts w:ascii="Calibri, sans-serif" w:hAnsi="Calibri, sans-serif"/>
          <w:color w:val="212121"/>
          <w:sz w:val="22"/>
          <w:u w:val="single"/>
        </w:rPr>
        <w:t>9</w:t>
      </w:r>
    </w:p>
    <w:p w14:paraId="25CFC650" w14:textId="77777777" w:rsidR="00563A66" w:rsidRDefault="00E00A1D">
      <w:pPr>
        <w:pStyle w:val="Textbody"/>
        <w:jc w:val="center"/>
      </w:pPr>
      <w:r>
        <w:rPr>
          <w:rFonts w:ascii="Calibri, sans-serif" w:hAnsi="Calibri, sans-serif"/>
          <w:color w:val="212121"/>
          <w:sz w:val="22"/>
        </w:rPr>
        <w:t>8.12.21</w:t>
      </w:r>
    </w:p>
    <w:p w14:paraId="2EF7B039" w14:textId="77777777" w:rsidR="00563A66" w:rsidRDefault="00E00A1D">
      <w:pPr>
        <w:pStyle w:val="Textbody"/>
        <w:jc w:val="center"/>
      </w:pPr>
      <w:r>
        <w:rPr>
          <w:rFonts w:ascii="Calibri, sans-serif" w:hAnsi="Calibri, sans-serif"/>
          <w:color w:val="212121"/>
          <w:sz w:val="22"/>
        </w:rPr>
        <w:t>Felix Mayer</w:t>
      </w:r>
    </w:p>
    <w:p w14:paraId="6F304748" w14:textId="77777777" w:rsidR="00563A66" w:rsidRDefault="00563A66">
      <w:pPr>
        <w:pStyle w:val="Default"/>
        <w:rPr>
          <w:rFonts w:ascii="Calibri, sans-serif" w:hAnsi="Calibri, sans-serif" w:cs="Calibri"/>
          <w:b/>
          <w:bCs/>
          <w:sz w:val="22"/>
          <w:szCs w:val="22"/>
        </w:rPr>
      </w:pPr>
    </w:p>
    <w:p w14:paraId="2A2B876C" w14:textId="77777777" w:rsidR="00563A66" w:rsidRDefault="00563A66">
      <w:pPr>
        <w:pStyle w:val="Default"/>
        <w:rPr>
          <w:rFonts w:ascii="Calibri, sans-serif" w:hAnsi="Calibri, sans-serif" w:cs="Calibri"/>
          <w:b/>
          <w:bCs/>
          <w:sz w:val="22"/>
          <w:szCs w:val="22"/>
        </w:rPr>
      </w:pPr>
    </w:p>
    <w:p w14:paraId="3BCFAE51" w14:textId="39B99E79" w:rsidR="00563A66" w:rsidRPr="002F7CEC" w:rsidRDefault="00E00A1D" w:rsidP="002F7CEC">
      <w:pPr>
        <w:pStyle w:val="Default"/>
        <w:rPr>
          <w:rFonts w:ascii="Calibri, sans-serif" w:hAnsi="Calibri, sans-serif" w:cs="Calibri"/>
          <w:b/>
          <w:bCs/>
          <w:sz w:val="22"/>
          <w:szCs w:val="22"/>
        </w:rPr>
      </w:pPr>
      <w:r>
        <w:rPr>
          <w:rFonts w:ascii="Calibri, sans-serif" w:hAnsi="Calibri, sans-serif" w:cs="Calibri"/>
          <w:b/>
          <w:bCs/>
          <w:sz w:val="22"/>
          <w:szCs w:val="22"/>
        </w:rPr>
        <w:t xml:space="preserve">Aufgabe 1: </w:t>
      </w:r>
      <w:r w:rsidR="002F7CEC">
        <w:rPr>
          <w:rFonts w:ascii="Calibri, sans-serif" w:hAnsi="Calibri, sans-serif" w:cs="Calibri"/>
          <w:b/>
          <w:bCs/>
          <w:sz w:val="22"/>
          <w:szCs w:val="22"/>
        </w:rPr>
        <w:t>Entwurf eines Zustandsdiagramms</w:t>
      </w:r>
    </w:p>
    <w:p w14:paraId="295F2A93" w14:textId="77777777" w:rsidR="00563A66" w:rsidRDefault="00563A66">
      <w:pPr>
        <w:autoSpaceDE w:val="0"/>
        <w:spacing w:after="0" w:line="240" w:lineRule="auto"/>
        <w:rPr>
          <w:rFonts w:ascii="Calibri, sans-serif" w:hAnsi="Calibri, sans-serif" w:cs="Calibri"/>
          <w:color w:val="000000"/>
        </w:rPr>
      </w:pPr>
    </w:p>
    <w:p w14:paraId="10BD6CCC" w14:textId="7BA8EDC3" w:rsidR="00563A66" w:rsidRDefault="002F7CEC">
      <w:pPr>
        <w:autoSpaceDE w:val="0"/>
        <w:spacing w:after="0" w:line="240" w:lineRule="auto"/>
        <w:rPr>
          <w:rFonts w:ascii="Calibri, sans-serif" w:hAnsi="Calibri, sans-serif" w:cs="Calibri"/>
          <w:color w:val="000000"/>
        </w:rPr>
      </w:pPr>
      <w:r>
        <w:rPr>
          <w:rFonts w:ascii="Calibri, sans-serif" w:hAnsi="Calibri, sans-serif" w:cs="Calibri"/>
          <w:color w:val="000000"/>
        </w:rPr>
        <w:t>In einem online Bestellsystem werden verschiedene Bestellung aufgenommen und bis hin zum eigentlichen Versand</w:t>
      </w:r>
      <w:r w:rsidR="002633D3">
        <w:rPr>
          <w:rFonts w:ascii="Calibri, sans-serif" w:hAnsi="Calibri, sans-serif" w:cs="Calibri"/>
          <w:color w:val="000000"/>
        </w:rPr>
        <w:t xml:space="preserve"> und der Lieferung</w:t>
      </w:r>
      <w:r>
        <w:rPr>
          <w:rFonts w:ascii="Calibri, sans-serif" w:hAnsi="Calibri, sans-serif" w:cs="Calibri"/>
          <w:color w:val="000000"/>
        </w:rPr>
        <w:t xml:space="preserve"> erfasst. Für dieses Szenario soll ein </w:t>
      </w:r>
      <w:r w:rsidRPr="002F7CEC">
        <w:rPr>
          <w:rFonts w:ascii="Calibri, sans-serif" w:hAnsi="Calibri, sans-serif" w:cs="Calibri"/>
        </w:rPr>
        <w:t>Zustandsdiagramm</w:t>
      </w:r>
      <w:r>
        <w:rPr>
          <w:rFonts w:ascii="Calibri, sans-serif" w:hAnsi="Calibri, sans-serif" w:cs="Calibri"/>
          <w:color w:val="000000"/>
        </w:rPr>
        <w:t xml:space="preserve"> erstellt werden</w:t>
      </w:r>
      <w:r>
        <w:rPr>
          <w:rFonts w:ascii="Calibri, sans-serif" w:hAnsi="Calibri, sans-serif" w:cs="Calibri"/>
          <w:color w:val="000000"/>
        </w:rPr>
        <w:t>.</w:t>
      </w:r>
    </w:p>
    <w:p w14:paraId="4E95AF52" w14:textId="5F73C949" w:rsidR="002F7CEC" w:rsidRDefault="002F7CEC">
      <w:pPr>
        <w:autoSpaceDE w:val="0"/>
        <w:spacing w:after="0" w:line="240" w:lineRule="auto"/>
        <w:rPr>
          <w:rFonts w:ascii="Calibri, sans-serif" w:hAnsi="Calibri, sans-serif" w:cs="Calibri"/>
          <w:color w:val="000000"/>
        </w:rPr>
      </w:pPr>
    </w:p>
    <w:p w14:paraId="77FDCFF4" w14:textId="7F1DB498" w:rsidR="002F7CEC" w:rsidRPr="00414E0D" w:rsidRDefault="002F7CEC" w:rsidP="00414E0D">
      <w:pPr>
        <w:pStyle w:val="Listenabsatz"/>
        <w:numPr>
          <w:ilvl w:val="0"/>
          <w:numId w:val="2"/>
        </w:numPr>
        <w:autoSpaceDE w:val="0"/>
        <w:rPr>
          <w:rFonts w:ascii="Calibri, sans-serif" w:hAnsi="Calibri, sans-serif"/>
          <w:color w:val="000000"/>
        </w:rPr>
      </w:pPr>
      <w:r w:rsidRPr="00414E0D">
        <w:rPr>
          <w:rFonts w:ascii="Calibri, sans-serif" w:hAnsi="Calibri, sans-serif"/>
          <w:color w:val="000000"/>
        </w:rPr>
        <w:t>Der Prozess beginnt</w:t>
      </w:r>
      <w:r w:rsidR="003F7E4F" w:rsidRPr="00414E0D">
        <w:rPr>
          <w:rFonts w:ascii="Calibri, sans-serif" w:hAnsi="Calibri, sans-serif"/>
          <w:color w:val="000000"/>
        </w:rPr>
        <w:t xml:space="preserve"> damit, dass der Kunde</w:t>
      </w:r>
      <w:r w:rsidRPr="00414E0D">
        <w:rPr>
          <w:rFonts w:ascii="Calibri, sans-serif" w:hAnsi="Calibri, sans-serif"/>
          <w:color w:val="000000"/>
        </w:rPr>
        <w:t xml:space="preserve"> </w:t>
      </w:r>
      <w:r w:rsidR="003F7E4F" w:rsidRPr="00414E0D">
        <w:rPr>
          <w:rFonts w:ascii="Calibri, sans-serif" w:hAnsi="Calibri, sans-serif"/>
          <w:color w:val="000000"/>
        </w:rPr>
        <w:t>eine neue Bestellung bearbeitet.</w:t>
      </w:r>
      <w:r w:rsidRPr="00414E0D">
        <w:rPr>
          <w:rFonts w:ascii="Calibri, sans-serif" w:hAnsi="Calibri, sans-serif"/>
          <w:color w:val="000000"/>
        </w:rPr>
        <w:t xml:space="preserve"> </w:t>
      </w:r>
    </w:p>
    <w:p w14:paraId="427F2F5E" w14:textId="7CC6F33C" w:rsidR="003F7E4F" w:rsidRPr="00414E0D" w:rsidRDefault="003F7E4F" w:rsidP="00414E0D">
      <w:pPr>
        <w:pStyle w:val="Listenabsatz"/>
        <w:numPr>
          <w:ilvl w:val="0"/>
          <w:numId w:val="2"/>
        </w:numPr>
        <w:autoSpaceDE w:val="0"/>
        <w:rPr>
          <w:rFonts w:ascii="Calibri, sans-serif" w:hAnsi="Calibri, sans-serif"/>
          <w:color w:val="000000"/>
        </w:rPr>
      </w:pPr>
      <w:r w:rsidRPr="00414E0D">
        <w:rPr>
          <w:rFonts w:ascii="Calibri, sans-serif" w:hAnsi="Calibri, sans-serif"/>
          <w:color w:val="000000"/>
        </w:rPr>
        <w:t>Der Kunde kann jederzeit neue Produkte hinzufügen und so die Bestellung erweitern.</w:t>
      </w:r>
    </w:p>
    <w:p w14:paraId="3A646CCE" w14:textId="7C030DB8" w:rsidR="00310161" w:rsidRPr="00414E0D" w:rsidRDefault="002F7CEC" w:rsidP="00414E0D">
      <w:pPr>
        <w:pStyle w:val="Listenabsatz"/>
        <w:numPr>
          <w:ilvl w:val="0"/>
          <w:numId w:val="2"/>
        </w:numPr>
        <w:autoSpaceDE w:val="0"/>
        <w:rPr>
          <w:rFonts w:ascii="Calibri, sans-serif" w:hAnsi="Calibri, sans-serif"/>
          <w:color w:val="000000"/>
        </w:rPr>
      </w:pPr>
      <w:r w:rsidRPr="00414E0D">
        <w:rPr>
          <w:rFonts w:ascii="Calibri, sans-serif" w:hAnsi="Calibri, sans-serif"/>
          <w:color w:val="000000"/>
        </w:rPr>
        <w:t xml:space="preserve">Wird </w:t>
      </w:r>
      <w:r w:rsidR="00310161" w:rsidRPr="00414E0D">
        <w:rPr>
          <w:rFonts w:ascii="Calibri, sans-serif" w:hAnsi="Calibri, sans-serif"/>
          <w:color w:val="000000"/>
        </w:rPr>
        <w:t>die Bestellung vom Kunden abgeschickt</w:t>
      </w:r>
      <w:r w:rsidR="003F7E4F" w:rsidRPr="00414E0D">
        <w:rPr>
          <w:rFonts w:ascii="Calibri, sans-serif" w:hAnsi="Calibri, sans-serif"/>
          <w:color w:val="000000"/>
        </w:rPr>
        <w:t>, wird er dazu aufgefordert seine Adressdaten zu überprüfen.</w:t>
      </w:r>
    </w:p>
    <w:p w14:paraId="1C324B00" w14:textId="4913B4CA" w:rsidR="003F7E4F" w:rsidRPr="00414E0D" w:rsidRDefault="003F7E4F" w:rsidP="00414E0D">
      <w:pPr>
        <w:pStyle w:val="Listenabsatz"/>
        <w:numPr>
          <w:ilvl w:val="0"/>
          <w:numId w:val="2"/>
        </w:numPr>
        <w:autoSpaceDE w:val="0"/>
        <w:rPr>
          <w:rFonts w:ascii="Calibri, sans-serif" w:hAnsi="Calibri, sans-serif"/>
          <w:color w:val="000000"/>
        </w:rPr>
      </w:pPr>
      <w:r w:rsidRPr="00414E0D">
        <w:rPr>
          <w:rFonts w:ascii="Calibri, sans-serif" w:hAnsi="Calibri, sans-serif"/>
          <w:color w:val="000000"/>
        </w:rPr>
        <w:t>Ausgehend von der Überprüfung der Adressdaten kann er noch immer zurück zur Bestellungsbearbeitung, um weitere Änderungen vorzunehmen.</w:t>
      </w:r>
    </w:p>
    <w:p w14:paraId="140B8D57" w14:textId="776E46F2" w:rsidR="003F7E4F" w:rsidRPr="00414E0D" w:rsidRDefault="003F7E4F" w:rsidP="00414E0D">
      <w:pPr>
        <w:pStyle w:val="Listenabsatz"/>
        <w:numPr>
          <w:ilvl w:val="0"/>
          <w:numId w:val="2"/>
        </w:numPr>
        <w:autoSpaceDE w:val="0"/>
        <w:rPr>
          <w:rFonts w:ascii="Calibri, sans-serif" w:hAnsi="Calibri, sans-serif"/>
          <w:color w:val="000000"/>
        </w:rPr>
      </w:pPr>
      <w:r w:rsidRPr="00414E0D">
        <w:rPr>
          <w:rFonts w:ascii="Calibri, sans-serif" w:hAnsi="Calibri, sans-serif"/>
          <w:color w:val="000000"/>
        </w:rPr>
        <w:t>Sobald der Kunde sein</w:t>
      </w:r>
      <w:r w:rsidR="00C41ECB">
        <w:rPr>
          <w:rFonts w:ascii="Calibri, sans-serif" w:hAnsi="Calibri, sans-serif"/>
          <w:color w:val="000000"/>
        </w:rPr>
        <w:t>e</w:t>
      </w:r>
      <w:r w:rsidRPr="00414E0D">
        <w:rPr>
          <w:rFonts w:ascii="Calibri, sans-serif" w:hAnsi="Calibri, sans-serif"/>
          <w:color w:val="000000"/>
        </w:rPr>
        <w:t xml:space="preserve"> Adressdaten überprüft hat, wird der Lagerbestand überprüft zu den von ihm ausgewählten Produkten.</w:t>
      </w:r>
    </w:p>
    <w:p w14:paraId="33A5CC23" w14:textId="406CBBF8" w:rsidR="00310161" w:rsidRPr="00414E0D" w:rsidRDefault="00310161" w:rsidP="00414E0D">
      <w:pPr>
        <w:pStyle w:val="Listenabsatz"/>
        <w:numPr>
          <w:ilvl w:val="1"/>
          <w:numId w:val="2"/>
        </w:numPr>
        <w:autoSpaceDE w:val="0"/>
        <w:rPr>
          <w:rFonts w:ascii="Calibri, sans-serif" w:hAnsi="Calibri, sans-serif"/>
          <w:color w:val="000000"/>
        </w:rPr>
      </w:pPr>
      <w:r w:rsidRPr="00414E0D">
        <w:rPr>
          <w:rFonts w:ascii="Calibri, sans-serif" w:hAnsi="Calibri, sans-serif"/>
          <w:color w:val="000000"/>
        </w:rPr>
        <w:t>Sollte das Lager leer sein</w:t>
      </w:r>
      <w:r w:rsidR="003F7E4F" w:rsidRPr="00414E0D">
        <w:rPr>
          <w:rFonts w:ascii="Calibri, sans-serif" w:hAnsi="Calibri, sans-serif"/>
          <w:color w:val="000000"/>
        </w:rPr>
        <w:t xml:space="preserve">, wird der Kunde im Bestellvorgang darüber informiert, dass das Produkt nicht verfügbar ist. Anschließend wird </w:t>
      </w:r>
      <w:r w:rsidRPr="00414E0D">
        <w:rPr>
          <w:rFonts w:ascii="Calibri, sans-serif" w:hAnsi="Calibri, sans-serif"/>
          <w:color w:val="000000"/>
        </w:rPr>
        <w:t>der Bestellvorgang beendet.</w:t>
      </w:r>
    </w:p>
    <w:p w14:paraId="2F113316" w14:textId="6BE4B7D1" w:rsidR="002F7CEC" w:rsidRPr="00414E0D" w:rsidRDefault="00310161" w:rsidP="00414E0D">
      <w:pPr>
        <w:pStyle w:val="Listenabsatz"/>
        <w:numPr>
          <w:ilvl w:val="1"/>
          <w:numId w:val="2"/>
        </w:numPr>
        <w:autoSpaceDE w:val="0"/>
        <w:rPr>
          <w:rFonts w:ascii="Calibri, sans-serif" w:hAnsi="Calibri, sans-serif"/>
          <w:color w:val="000000"/>
        </w:rPr>
      </w:pPr>
      <w:r w:rsidRPr="00414E0D">
        <w:rPr>
          <w:rFonts w:ascii="Calibri, sans-serif" w:hAnsi="Calibri, sans-serif"/>
          <w:color w:val="000000"/>
        </w:rPr>
        <w:t xml:space="preserve">Sollte das Produkt im Lager vorhanden sein, </w:t>
      </w:r>
      <w:r w:rsidR="002633D3" w:rsidRPr="00414E0D">
        <w:rPr>
          <w:rFonts w:ascii="Calibri, sans-serif" w:hAnsi="Calibri, sans-serif"/>
          <w:color w:val="000000"/>
        </w:rPr>
        <w:t>wird umgehend eine Bestellbestätigung erstellt.</w:t>
      </w:r>
    </w:p>
    <w:p w14:paraId="382B3032" w14:textId="37CAFF92" w:rsidR="002633D3" w:rsidRPr="00414E0D" w:rsidRDefault="002633D3" w:rsidP="00414E0D">
      <w:pPr>
        <w:pStyle w:val="Listenabsatz"/>
        <w:numPr>
          <w:ilvl w:val="0"/>
          <w:numId w:val="2"/>
        </w:numPr>
        <w:autoSpaceDE w:val="0"/>
        <w:rPr>
          <w:rFonts w:ascii="Calibri, sans-serif" w:hAnsi="Calibri, sans-serif"/>
          <w:color w:val="000000"/>
        </w:rPr>
      </w:pPr>
      <w:r w:rsidRPr="00414E0D">
        <w:rPr>
          <w:rFonts w:ascii="Calibri, sans-serif" w:hAnsi="Calibri, sans-serif"/>
          <w:color w:val="000000"/>
        </w:rPr>
        <w:t>Wenn die Bestellbestätigung an den Kunden verschickt wurde, wird das Produkt für den Versand vorbereitet.</w:t>
      </w:r>
    </w:p>
    <w:p w14:paraId="01BB5916" w14:textId="1F4F39FE" w:rsidR="002633D3" w:rsidRPr="00414E0D" w:rsidRDefault="002633D3" w:rsidP="00414E0D">
      <w:pPr>
        <w:pStyle w:val="Listenabsatz"/>
        <w:numPr>
          <w:ilvl w:val="0"/>
          <w:numId w:val="2"/>
        </w:numPr>
        <w:autoSpaceDE w:val="0"/>
        <w:rPr>
          <w:rFonts w:ascii="Calibri, sans-serif" w:hAnsi="Calibri, sans-serif"/>
          <w:color w:val="000000"/>
        </w:rPr>
      </w:pPr>
      <w:r w:rsidRPr="00414E0D">
        <w:rPr>
          <w:rFonts w:ascii="Calibri, sans-serif" w:hAnsi="Calibri, sans-serif"/>
          <w:color w:val="000000"/>
        </w:rPr>
        <w:t>Ist nun der Versand erfolgt, wird das Produkt entweder an die Rechnungsadresse geliefert oder an das Postfach des Kunden.</w:t>
      </w:r>
    </w:p>
    <w:p w14:paraId="4E4125F7" w14:textId="289ACFE1" w:rsidR="002F7CEC" w:rsidRPr="00414E0D" w:rsidRDefault="002633D3" w:rsidP="00414E0D">
      <w:pPr>
        <w:pStyle w:val="Listenabsatz"/>
        <w:numPr>
          <w:ilvl w:val="0"/>
          <w:numId w:val="2"/>
        </w:numPr>
        <w:autoSpaceDE w:val="0"/>
        <w:rPr>
          <w:rFonts w:ascii="Calibri, sans-serif" w:hAnsi="Calibri, sans-serif"/>
          <w:color w:val="000000"/>
        </w:rPr>
      </w:pPr>
      <w:r w:rsidRPr="00414E0D">
        <w:rPr>
          <w:rFonts w:ascii="Calibri, sans-serif" w:hAnsi="Calibri, sans-serif"/>
          <w:color w:val="000000"/>
        </w:rPr>
        <w:t>Danach ist die Lieferung erfolgt und der Prozess beendet.</w:t>
      </w:r>
    </w:p>
    <w:p w14:paraId="0A706717" w14:textId="77777777" w:rsidR="002F7CEC" w:rsidRDefault="002F7CEC">
      <w:pPr>
        <w:autoSpaceDE w:val="0"/>
        <w:spacing w:after="0" w:line="240" w:lineRule="auto"/>
        <w:rPr>
          <w:rFonts w:ascii="Calibri, sans-serif" w:hAnsi="Calibri, sans-serif" w:cs="Calibri"/>
          <w:color w:val="000000"/>
        </w:rPr>
      </w:pPr>
    </w:p>
    <w:p w14:paraId="1BC144D0" w14:textId="02F12C6B" w:rsidR="00414E0D" w:rsidRDefault="00E00A1D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Überführe die verschiedenen </w:t>
      </w:r>
      <w:r w:rsidR="00414E0D">
        <w:rPr>
          <w:rFonts w:ascii="Calibri, sans-serif" w:eastAsia="Microsoft YaHei" w:hAnsi="Calibri, sans-serif"/>
          <w:color w:val="212121"/>
          <w:sz w:val="22"/>
          <w:szCs w:val="28"/>
        </w:rPr>
        <w:t>Schritte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 aus der Beschreibung in ein</w:t>
      </w:r>
      <w:r w:rsidR="00414E0D">
        <w:rPr>
          <w:rFonts w:ascii="Calibri, sans-serif" w:eastAsia="Microsoft YaHei" w:hAnsi="Calibri, sans-serif"/>
          <w:color w:val="212121"/>
          <w:sz w:val="22"/>
          <w:szCs w:val="28"/>
        </w:rPr>
        <w:t xml:space="preserve"> UML Zustandsdiagramm, welche das online </w:t>
      </w:r>
      <w:r w:rsidR="00E073F4">
        <w:rPr>
          <w:rFonts w:ascii="Calibri, sans-serif" w:eastAsia="Microsoft YaHei" w:hAnsi="Calibri, sans-serif"/>
          <w:color w:val="212121"/>
          <w:sz w:val="22"/>
          <w:szCs w:val="28"/>
        </w:rPr>
        <w:t>Bestell- und Liefersystem darstellt.</w:t>
      </w:r>
    </w:p>
    <w:p w14:paraId="4185D626" w14:textId="5685E9AC" w:rsidR="00E073F4" w:rsidRDefault="00E073F4" w:rsidP="00E073F4">
      <w:pPr>
        <w:pStyle w:val="Textbody"/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>Das Zustandsdiagramm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 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kannst du einerseits </w:t>
      </w:r>
      <w:r>
        <w:rPr>
          <w:rFonts w:ascii="Calibri, sans-serif" w:eastAsia="Microsoft YaHei" w:hAnsi="Calibri, sans-serif"/>
          <w:color w:val="212121"/>
          <w:sz w:val="22"/>
          <w:szCs w:val="28"/>
          <w:u w:val="single"/>
        </w:rPr>
        <w:t>mit der Hand erstellen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 und abfotografieren und/oder einscannen und anschließend auf GitLab pushen oder du verwendest am Computer </w:t>
      </w:r>
      <w:hyperlink r:id="rId7" w:history="1">
        <w:r>
          <w:rPr>
            <w:rStyle w:val="Hyperlink"/>
            <w:rFonts w:ascii="Calibri, sans-serif" w:eastAsia="Microsoft YaHei" w:hAnsi="Calibri, sans-serif"/>
            <w:sz w:val="22"/>
            <w:szCs w:val="28"/>
          </w:rPr>
          <w:t>Draw.io</w:t>
        </w:r>
      </w:hyperlink>
      <w:r>
        <w:rPr>
          <w:rFonts w:ascii="Calibri, sans-serif" w:eastAsia="Microsoft YaHei" w:hAnsi="Calibri, sans-serif"/>
          <w:color w:val="212121"/>
          <w:sz w:val="22"/>
          <w:szCs w:val="28"/>
        </w:rPr>
        <w:t>.</w:t>
      </w:r>
    </w:p>
    <w:p w14:paraId="467534E3" w14:textId="77777777" w:rsidR="00E073F4" w:rsidRDefault="00E073F4" w:rsidP="00E073F4">
      <w:pPr>
        <w:pStyle w:val="Textbody"/>
        <w:rPr>
          <w:rFonts w:ascii="Calibri, sans-serif" w:eastAsia="Microsoft YaHei" w:hAnsi="Calibri, sans-serif" w:hint="eastAsia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>Exportiere das Diagramm und pushe es auf GitLab.</w:t>
      </w:r>
    </w:p>
    <w:p w14:paraId="197AD470" w14:textId="0B581E00" w:rsidR="00E073F4" w:rsidRDefault="00E073F4" w:rsidP="00E073F4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>Nenne dieses „Zustandsdiagramm“ und lege es in einem Ordner „Übung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>9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>“ ab.</w:t>
      </w:r>
    </w:p>
    <w:p w14:paraId="6D11166A" w14:textId="77777777" w:rsidR="007320D9" w:rsidRDefault="007320D9" w:rsidP="00E073F4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054A0A31" w14:textId="0C9A5DFC" w:rsidR="00E073F4" w:rsidRPr="007320D9" w:rsidRDefault="00E073F4" w:rsidP="00E073F4">
      <w:pPr>
        <w:pStyle w:val="Textbody"/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</w:pPr>
      <w:r w:rsidRPr="007320D9"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 xml:space="preserve">Hinweise zur Anwendung von Draw.io für </w:t>
      </w:r>
      <w:r w:rsidRPr="007320D9"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>Zustandsdiagramm</w:t>
      </w:r>
      <w:r w:rsidRPr="007320D9"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>e:</w:t>
      </w:r>
    </w:p>
    <w:p w14:paraId="191456E1" w14:textId="475A83F7" w:rsidR="00E073F4" w:rsidRDefault="00E073F4" w:rsidP="00E073F4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>Zum Einzeichne</w:t>
      </w:r>
      <w:r>
        <w:rPr>
          <w:rFonts w:ascii="Calibri, sans-serif" w:eastAsia="Microsoft YaHei" w:hAnsi="Calibri, sans-serif" w:hint="eastAsia"/>
          <w:color w:val="212121"/>
          <w:sz w:val="22"/>
          <w:szCs w:val="28"/>
        </w:rPr>
        <w:t>n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 von Zustandsdiagramme</w:t>
      </w:r>
      <w:r>
        <w:rPr>
          <w:rFonts w:ascii="Calibri, sans-serif" w:eastAsia="Microsoft YaHei" w:hAnsi="Calibri, sans-serif" w:hint="eastAsia"/>
          <w:color w:val="212121"/>
          <w:sz w:val="22"/>
          <w:szCs w:val="28"/>
        </w:rPr>
        <w:t>n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 wird ebenso die Graphik Bibliothek </w:t>
      </w:r>
      <w:proofErr w:type="spellStart"/>
      <w:r>
        <w:rPr>
          <w:rFonts w:ascii="Calibri, sans-serif" w:eastAsia="Microsoft YaHei" w:hAnsi="Calibri, sans-serif"/>
          <w:color w:val="212121"/>
          <w:sz w:val="22"/>
          <w:szCs w:val="28"/>
        </w:rPr>
        <w:t>SysML</w:t>
      </w:r>
      <w:proofErr w:type="spellEnd"/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 verwendet. Die Anleitung zum Hinzufügen dieser Bibliothek liegt bereits in Aufgabenblatt 7 vor.</w:t>
      </w:r>
    </w:p>
    <w:p w14:paraId="76857278" w14:textId="503A2844" w:rsidR="00E073F4" w:rsidRDefault="00E073F4" w:rsidP="00E073F4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>Von dieser Bibliothe</w:t>
      </w:r>
      <w:r>
        <w:rPr>
          <w:rFonts w:ascii="Calibri, sans-serif" w:eastAsia="Microsoft YaHei" w:hAnsi="Calibri, sans-serif" w:hint="eastAsia"/>
          <w:color w:val="212121"/>
          <w:sz w:val="22"/>
          <w:szCs w:val="28"/>
        </w:rPr>
        <w:t>k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 wird der Abschnitt „State Machines“ benötigt.</w:t>
      </w:r>
    </w:p>
    <w:p w14:paraId="4E9AD60A" w14:textId="4094647B" w:rsidR="00E073F4" w:rsidRDefault="00E073F4" w:rsidP="00E073F4">
      <w:pPr>
        <w:pStyle w:val="Textbody"/>
        <w:rPr>
          <w:rFonts w:ascii="Calibri, sans-serif" w:eastAsia="Microsoft YaHei" w:hAnsi="Calibri, sans-serif" w:hint="eastAsia"/>
          <w:color w:val="212121"/>
          <w:sz w:val="22"/>
          <w:szCs w:val="28"/>
        </w:rPr>
      </w:pPr>
      <w:r>
        <w:rPr>
          <w:rFonts w:ascii="Calibri, sans-serif" w:eastAsia="Microsoft YaHei" w:hAnsi="Calibri, sans-serif" w:hint="eastAsia"/>
          <w:noProof/>
          <w:color w:val="212121"/>
          <w:sz w:val="22"/>
          <w:szCs w:val="28"/>
        </w:rPr>
        <w:lastRenderedPageBreak/>
        <w:drawing>
          <wp:inline distT="0" distB="0" distL="0" distR="0" wp14:anchorId="2444ED64" wp14:editId="74FD9D9C">
            <wp:extent cx="2362200" cy="2400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8DC7" w14:textId="1EC00BC7" w:rsidR="00E073F4" w:rsidRDefault="00E073F4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>Für die Darstellung der Zustände nutz</w:t>
      </w:r>
      <w:r w:rsidR="007320D9">
        <w:rPr>
          <w:rFonts w:ascii="Calibri, sans-serif" w:eastAsia="Microsoft YaHei" w:hAnsi="Calibri, sans-serif"/>
          <w:color w:val="212121"/>
          <w:sz w:val="22"/>
          <w:szCs w:val="28"/>
        </w:rPr>
        <w:t>e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 das Graphik Element „Simple State“</w:t>
      </w:r>
      <w:r w:rsidR="007320D9">
        <w:rPr>
          <w:rFonts w:ascii="Calibri, sans-serif" w:eastAsia="Microsoft YaHei" w:hAnsi="Calibri, sans-serif"/>
          <w:color w:val="212121"/>
          <w:sz w:val="22"/>
          <w:szCs w:val="28"/>
        </w:rPr>
        <w:t>.</w:t>
      </w:r>
    </w:p>
    <w:p w14:paraId="4E69590D" w14:textId="1995DEEB" w:rsidR="007320D9" w:rsidRDefault="007320D9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noProof/>
          <w:color w:val="212121"/>
          <w:sz w:val="22"/>
          <w:szCs w:val="28"/>
        </w:rPr>
        <w:drawing>
          <wp:inline distT="0" distB="0" distL="0" distR="0" wp14:anchorId="43BE557B" wp14:editId="48D9890B">
            <wp:extent cx="4514850" cy="24479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993E" w14:textId="41AEEE6A" w:rsidR="007320D9" w:rsidRDefault="007320D9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>Für den Startpunkt gibt es zwei identische Graphiken. Welche davon verwendet wird, spielt keine Rolle.</w:t>
      </w:r>
    </w:p>
    <w:p w14:paraId="34218BC3" w14:textId="2465C1F4" w:rsidR="00414E0D" w:rsidRDefault="007320D9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noProof/>
          <w:color w:val="212121"/>
          <w:sz w:val="22"/>
          <w:szCs w:val="28"/>
        </w:rPr>
        <w:drawing>
          <wp:inline distT="0" distB="0" distL="0" distR="0" wp14:anchorId="07A1C810" wp14:editId="2848D063">
            <wp:extent cx="2009775" cy="16573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7A97" w14:textId="0241E19B" w:rsidR="00D76249" w:rsidRDefault="00D76249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34789668" w14:textId="112ED5E0" w:rsidR="00D76249" w:rsidRDefault="00D76249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4CCF9E6F" w14:textId="53FDDAAB" w:rsidR="00D76249" w:rsidRDefault="00D76249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4CBAC3DD" w14:textId="77777777" w:rsidR="00D76249" w:rsidRDefault="00D76249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25A894B5" w14:textId="2B7AF4B1" w:rsidR="007320D9" w:rsidRDefault="00D76249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lastRenderedPageBreak/>
        <w:t>Um die Zustände zu verbinden kannst du herkömmliche Pfeile aus dem Bereich „General“ verwenden.</w:t>
      </w:r>
    </w:p>
    <w:p w14:paraId="54D5C03A" w14:textId="73A1E1F1" w:rsidR="007320D9" w:rsidRDefault="00D76249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noProof/>
          <w:color w:val="212121"/>
          <w:sz w:val="22"/>
          <w:szCs w:val="28"/>
        </w:rPr>
        <w:drawing>
          <wp:inline distT="0" distB="0" distL="0" distR="0" wp14:anchorId="2F316457" wp14:editId="50FC219A">
            <wp:extent cx="4067175" cy="46767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ADD6" w14:textId="674EBFEF" w:rsidR="007320D9" w:rsidRDefault="007320D9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4BB22095" w14:textId="77777777" w:rsidR="00563A66" w:rsidRDefault="00563A66">
      <w:pPr>
        <w:autoSpaceDE w:val="0"/>
        <w:spacing w:after="0" w:line="240" w:lineRule="auto"/>
        <w:rPr>
          <w:rFonts w:ascii="Calibri, sans-serif" w:hAnsi="Calibri, sans-serif" w:cs="Calibri"/>
          <w:color w:val="000000"/>
        </w:rPr>
      </w:pPr>
    </w:p>
    <w:p w14:paraId="0B98BFCF" w14:textId="5E942323" w:rsidR="00563A66" w:rsidRDefault="00E00A1D">
      <w:pPr>
        <w:pStyle w:val="Textbody"/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 xml:space="preserve">Aufgabe 2: </w:t>
      </w:r>
      <w:r w:rsidR="007516CD"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>Implementierung im Code</w:t>
      </w:r>
    </w:p>
    <w:p w14:paraId="7414ED5F" w14:textId="7555704A" w:rsidR="007516CD" w:rsidRPr="007516CD" w:rsidRDefault="007516CD">
      <w:pPr>
        <w:pStyle w:val="Textbody"/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>Aufgabe 2</w:t>
      </w:r>
      <w:r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>.1</w:t>
      </w:r>
      <w:r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 xml:space="preserve">: </w:t>
      </w:r>
      <w:r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>Entwerfen einer Zustandsvariable</w:t>
      </w:r>
    </w:p>
    <w:p w14:paraId="29343D6E" w14:textId="568887FC" w:rsidR="00563A66" w:rsidRPr="00C41ECB" w:rsidRDefault="00616ECC">
      <w:pPr>
        <w:pStyle w:val="Textbody"/>
        <w:rPr>
          <w:rFonts w:ascii="Calibri, sans-serif" w:eastAsia="Microsoft YaHei" w:hAnsi="Calibri, sans-serif"/>
          <w:color w:val="212121"/>
        </w:rPr>
      </w:pPr>
      <w:r w:rsidRPr="00C41ECB">
        <w:rPr>
          <w:rFonts w:ascii="Calibri, sans-serif" w:eastAsia="Microsoft YaHei" w:hAnsi="Calibri, sans-serif"/>
          <w:color w:val="212121"/>
        </w:rPr>
        <w:t xml:space="preserve">Neben dem Aufgabenblatt existiert ein </w:t>
      </w:r>
      <w:proofErr w:type="spellStart"/>
      <w:r w:rsidRPr="00C41ECB">
        <w:rPr>
          <w:rFonts w:ascii="Calibri, sans-serif" w:eastAsia="Microsoft YaHei" w:hAnsi="Calibri, sans-serif"/>
          <w:color w:val="212121"/>
        </w:rPr>
        <w:t>Src</w:t>
      </w:r>
      <w:proofErr w:type="spellEnd"/>
      <w:r w:rsidRPr="00C41ECB">
        <w:rPr>
          <w:rFonts w:ascii="Calibri, sans-serif" w:eastAsia="Microsoft YaHei" w:hAnsi="Calibri, sans-serif"/>
          <w:color w:val="212121"/>
        </w:rPr>
        <w:t xml:space="preserve"> Ordner mit einer Java Datei. Diese beinhaltet die Klasse „Bestellung“. </w:t>
      </w:r>
    </w:p>
    <w:p w14:paraId="4ED5A4F0" w14:textId="177E8EB9" w:rsidR="00C9678A" w:rsidRDefault="00C9678A">
      <w:pPr>
        <w:pStyle w:val="Textbody"/>
        <w:rPr>
          <w:rFonts w:ascii="Calibri, sans-serif" w:hAnsi="Calibri, sans-serif" w:cs="Calibri"/>
        </w:rPr>
      </w:pPr>
      <w:r w:rsidRPr="00C41ECB">
        <w:rPr>
          <w:rFonts w:ascii="Calibri, sans-serif" w:eastAsia="Microsoft YaHei" w:hAnsi="Calibri, sans-serif"/>
          <w:color w:val="212121"/>
        </w:rPr>
        <w:t>Durch die Klasse werden Objekte instanziiert, die den Ablauf des Zustandsdiagramms widerspiegeln. Z.B. wird mit der Methode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überprüfeAdressdaten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alibri, sans-serif" w:hAnsi="Calibri, sans-serif" w:cs="Calibri"/>
        </w:rPr>
        <w:t xml:space="preserve"> die </w:t>
      </w:r>
      <w:r>
        <w:rPr>
          <w:rFonts w:ascii="Calibri, sans-serif" w:hAnsi="Calibri, sans-serif" w:cs="Calibri"/>
        </w:rPr>
        <w:t>Transition</w:t>
      </w:r>
      <w:r w:rsidR="00E80441">
        <w:rPr>
          <w:rFonts w:ascii="Calibri, sans-serif" w:hAnsi="Calibri, sans-serif" w:cs="Calibri"/>
        </w:rPr>
        <w:t xml:space="preserve"> von</w:t>
      </w:r>
      <w:r>
        <w:rPr>
          <w:rFonts w:ascii="Calibri, sans-serif" w:hAnsi="Calibri, sans-serif" w:cs="Calibri"/>
        </w:rPr>
        <w:t xml:space="preserve"> </w:t>
      </w:r>
      <w:r w:rsidR="00E80441">
        <w:rPr>
          <w:rFonts w:ascii="Calibri, sans-serif" w:hAnsi="Calibri, sans-serif" w:cs="Calibri"/>
        </w:rPr>
        <w:t>dem</w:t>
      </w:r>
      <w:r>
        <w:rPr>
          <w:rFonts w:ascii="Calibri, sans-serif" w:hAnsi="Calibri, sans-serif" w:cs="Calibri"/>
        </w:rPr>
        <w:t xml:space="preserve"> Zustand</w:t>
      </w:r>
      <w:r w:rsidR="00E80441">
        <w:rPr>
          <w:rFonts w:ascii="Calibri, sans-serif" w:hAnsi="Calibri, sans-serif" w:cs="Calibri"/>
        </w:rPr>
        <w:t>, welcher der eigentlichen Bearbeitung der Bestellung dient, in den Zustand zur Überprüfung der Adressdaten dargestellt.</w:t>
      </w:r>
    </w:p>
    <w:p w14:paraId="6D361CC1" w14:textId="5C057A14" w:rsidR="00E80441" w:rsidRDefault="00E80441">
      <w:pPr>
        <w:pStyle w:val="Textbody"/>
        <w:rPr>
          <w:rFonts w:ascii="Calibri, sans-serif" w:hAnsi="Calibri, sans-serif" w:cs="Calibri"/>
        </w:rPr>
      </w:pPr>
      <w:r>
        <w:rPr>
          <w:rFonts w:ascii="Calibri, sans-serif" w:hAnsi="Calibri, sans-serif" w:cs="Calibri"/>
        </w:rPr>
        <w:t xml:space="preserve">Zur Verwaltung der Zustände soll eine Zustandsvariable eingesetzt werden. Im Code findet sich bereits ein gleichnamiges Attribut vor, welches vom Enum Typ </w:t>
      </w:r>
      <w:r w:rsidRPr="00E80441">
        <w:rPr>
          <w:rFonts w:ascii="Calibri, sans-serif" w:hAnsi="Calibri, sans-serif" w:cs="Calibri"/>
          <w:b/>
          <w:bCs/>
          <w:i/>
          <w:iCs/>
        </w:rPr>
        <w:t>Zustand</w:t>
      </w:r>
      <w:r>
        <w:rPr>
          <w:rFonts w:ascii="Calibri, sans-serif" w:hAnsi="Calibri, sans-serif" w:cs="Calibri"/>
        </w:rPr>
        <w:t xml:space="preserve"> ist. </w:t>
      </w:r>
    </w:p>
    <w:p w14:paraId="5898CFFE" w14:textId="0655FF00" w:rsidR="00E80441" w:rsidRDefault="00E80441">
      <w:pPr>
        <w:pStyle w:val="Textbody"/>
        <w:rPr>
          <w:rFonts w:ascii="Calibri, sans-serif" w:hAnsi="Calibri, sans-serif" w:cs="Calibri"/>
        </w:rPr>
      </w:pPr>
      <w:r>
        <w:rPr>
          <w:rFonts w:ascii="Calibri, sans-serif" w:hAnsi="Calibri, sans-serif" w:cs="Calibri"/>
        </w:rPr>
        <w:t>Erweitere das Enum um die notwendigen Einträge, um alle Zustände repräsentieren zu können!</w:t>
      </w:r>
    </w:p>
    <w:p w14:paraId="2C24658A" w14:textId="77777777" w:rsidR="007516CD" w:rsidRDefault="007516CD">
      <w:pPr>
        <w:pStyle w:val="Textbody"/>
        <w:rPr>
          <w:rFonts w:ascii="Calibri, sans-serif" w:hAnsi="Calibri, sans-serif" w:cs="Calibri"/>
        </w:rPr>
      </w:pPr>
    </w:p>
    <w:p w14:paraId="2ED46415" w14:textId="00826801" w:rsidR="007516CD" w:rsidRDefault="007516CD" w:rsidP="007516CD">
      <w:pPr>
        <w:pStyle w:val="Textbody"/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lastRenderedPageBreak/>
        <w:t>Aufgabe 2.</w:t>
      </w:r>
      <w:r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>2</w:t>
      </w:r>
      <w:r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 xml:space="preserve">: </w:t>
      </w:r>
      <w:r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>Vervollständigen der Transitionen</w:t>
      </w:r>
    </w:p>
    <w:p w14:paraId="7CCB8A50" w14:textId="77777777" w:rsidR="00EC7DBD" w:rsidRDefault="00EC7DBD" w:rsidP="007516CD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>Neben der M</w:t>
      </w:r>
      <w:r>
        <w:rPr>
          <w:rFonts w:ascii="Calibri, sans-serif" w:eastAsia="Microsoft YaHei" w:hAnsi="Calibri, sans-serif" w:hint="eastAsia"/>
          <w:color w:val="212121"/>
          <w:sz w:val="22"/>
          <w:szCs w:val="28"/>
        </w:rPr>
        <w:t>e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thode </w:t>
      </w:r>
      <w:proofErr w:type="spellStart"/>
      <w:r w:rsidRPr="00EC7DBD">
        <w:rPr>
          <w:rFonts w:ascii="Calibri, sans-serif" w:eastAsia="Microsoft YaHei" w:hAnsi="Calibri, sans-serif"/>
          <w:b/>
          <w:bCs/>
          <w:i/>
          <w:iCs/>
          <w:color w:val="212121"/>
          <w:sz w:val="22"/>
          <w:szCs w:val="28"/>
        </w:rPr>
        <w:t>überprüfeAdressdaten</w:t>
      </w:r>
      <w:proofErr w:type="spellEnd"/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 gibt es noch weitere Methoden, die die Transitionen darstellen, wie z.B. </w:t>
      </w:r>
      <w:proofErr w:type="spellStart"/>
      <w:r w:rsidRPr="00EC7DBD">
        <w:rPr>
          <w:rFonts w:ascii="Calibri, sans-serif" w:eastAsia="Microsoft YaHei" w:hAnsi="Calibri, sans-serif"/>
          <w:b/>
          <w:bCs/>
          <w:i/>
          <w:iCs/>
          <w:color w:val="212121"/>
          <w:sz w:val="22"/>
          <w:szCs w:val="28"/>
        </w:rPr>
        <w:t>bestellungBearbeiten</w:t>
      </w:r>
      <w:proofErr w:type="spellEnd"/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. </w:t>
      </w:r>
    </w:p>
    <w:p w14:paraId="25DCA30A" w14:textId="2043EDF9" w:rsidR="00EC7DBD" w:rsidRDefault="00EC7DBD" w:rsidP="007516CD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Vervollständige alle restlichen Methoden / Transitionen im Code. Ihr könnt euch dabei an die Vorlage von </w:t>
      </w:r>
      <w:proofErr w:type="spellStart"/>
      <w:r w:rsidRPr="00EC7DBD">
        <w:rPr>
          <w:rFonts w:ascii="Calibri, sans-serif" w:eastAsia="Microsoft YaHei" w:hAnsi="Calibri, sans-serif"/>
          <w:b/>
          <w:bCs/>
          <w:i/>
          <w:iCs/>
          <w:color w:val="212121"/>
          <w:sz w:val="22"/>
          <w:szCs w:val="28"/>
        </w:rPr>
        <w:t>überprüfeAdressdaten</w:t>
      </w:r>
      <w:proofErr w:type="spellEnd"/>
      <w:r>
        <w:rPr>
          <w:rFonts w:ascii="Calibri, sans-serif" w:eastAsia="Microsoft YaHei" w:hAnsi="Calibri, sans-serif"/>
          <w:color w:val="212121"/>
          <w:sz w:val="22"/>
          <w:szCs w:val="28"/>
        </w:rPr>
        <w:t xml:space="preserve"> halten.</w:t>
      </w:r>
    </w:p>
    <w:p w14:paraId="690D350F" w14:textId="7581029D" w:rsidR="00EC7DBD" w:rsidRDefault="00EC7DBD" w:rsidP="007516CD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>Unter die zu vervollständigen Methoden fallen:</w:t>
      </w:r>
    </w:p>
    <w:p w14:paraId="592A1616" w14:textId="53519F9A" w:rsidR="00EC7DBD" w:rsidRPr="00EC7DBD" w:rsidRDefault="00EC7DBD" w:rsidP="00EC7DBD">
      <w:pPr>
        <w:pStyle w:val="Textbody"/>
        <w:numPr>
          <w:ilvl w:val="0"/>
          <w:numId w:val="3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  <w:proofErr w:type="spellStart"/>
      <w:proofErr w:type="gramStart"/>
      <w:r w:rsidRPr="00EC7DBD">
        <w:rPr>
          <w:rFonts w:ascii="Calibri, sans-serif" w:eastAsia="Microsoft YaHei" w:hAnsi="Calibri, sans-serif"/>
          <w:color w:val="212121"/>
          <w:sz w:val="22"/>
          <w:szCs w:val="28"/>
        </w:rPr>
        <w:t>bestellungBearbeiten</w:t>
      </w:r>
      <w:proofErr w:type="spellEnd"/>
      <w:r>
        <w:rPr>
          <w:rFonts w:ascii="Calibri, sans-serif" w:eastAsia="Microsoft YaHei" w:hAnsi="Calibri, sans-serif"/>
          <w:color w:val="212121"/>
          <w:sz w:val="22"/>
          <w:szCs w:val="28"/>
        </w:rPr>
        <w:t>(</w:t>
      </w:r>
      <w:proofErr w:type="gramEnd"/>
      <w:r>
        <w:rPr>
          <w:rFonts w:ascii="Calibri, sans-serif" w:eastAsia="Microsoft YaHei" w:hAnsi="Calibri, sans-serif"/>
          <w:color w:val="212121"/>
          <w:sz w:val="22"/>
          <w:szCs w:val="28"/>
        </w:rPr>
        <w:t>)</w:t>
      </w:r>
    </w:p>
    <w:p w14:paraId="3E9E2FF8" w14:textId="24516996" w:rsidR="00EC7DBD" w:rsidRPr="00EC7DBD" w:rsidRDefault="00EC7DBD" w:rsidP="00EC7DBD">
      <w:pPr>
        <w:pStyle w:val="Textbody"/>
        <w:numPr>
          <w:ilvl w:val="0"/>
          <w:numId w:val="3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  <w:proofErr w:type="spellStart"/>
      <w:proofErr w:type="gramStart"/>
      <w:r w:rsidRPr="00EC7DBD">
        <w:rPr>
          <w:rFonts w:ascii="Calibri, sans-serif" w:eastAsia="Microsoft YaHei" w:hAnsi="Calibri, sans-serif"/>
          <w:color w:val="212121"/>
          <w:sz w:val="22"/>
          <w:szCs w:val="28"/>
        </w:rPr>
        <w:t>überprüfeLage</w:t>
      </w:r>
      <w:r w:rsidR="002245EC">
        <w:rPr>
          <w:rFonts w:ascii="Calibri, sans-serif" w:eastAsia="Microsoft YaHei" w:hAnsi="Calibri, sans-serif"/>
          <w:color w:val="212121"/>
          <w:sz w:val="22"/>
          <w:szCs w:val="28"/>
        </w:rPr>
        <w:t>r</w:t>
      </w:r>
      <w:r w:rsidRPr="00EC7DBD">
        <w:rPr>
          <w:rFonts w:ascii="Calibri, sans-serif" w:eastAsia="Microsoft YaHei" w:hAnsi="Calibri, sans-serif"/>
          <w:color w:val="212121"/>
          <w:sz w:val="22"/>
          <w:szCs w:val="28"/>
        </w:rPr>
        <w:t>bestand</w:t>
      </w:r>
      <w:proofErr w:type="spellEnd"/>
      <w:r>
        <w:rPr>
          <w:rFonts w:ascii="Calibri, sans-serif" w:eastAsia="Microsoft YaHei" w:hAnsi="Calibri, sans-serif"/>
          <w:color w:val="212121"/>
          <w:sz w:val="22"/>
          <w:szCs w:val="28"/>
        </w:rPr>
        <w:t>(</w:t>
      </w:r>
      <w:proofErr w:type="gramEnd"/>
      <w:r>
        <w:rPr>
          <w:rFonts w:ascii="Calibri, sans-serif" w:eastAsia="Microsoft YaHei" w:hAnsi="Calibri, sans-serif"/>
          <w:color w:val="212121"/>
          <w:sz w:val="22"/>
          <w:szCs w:val="28"/>
        </w:rPr>
        <w:t>)</w:t>
      </w:r>
    </w:p>
    <w:p w14:paraId="55A31F19" w14:textId="28911FD3" w:rsidR="00EC7DBD" w:rsidRPr="00EC7DBD" w:rsidRDefault="00EC7DBD" w:rsidP="00EC7DBD">
      <w:pPr>
        <w:pStyle w:val="Textbody"/>
        <w:numPr>
          <w:ilvl w:val="0"/>
          <w:numId w:val="3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  <w:proofErr w:type="spellStart"/>
      <w:proofErr w:type="gramStart"/>
      <w:r w:rsidRPr="00EC7DBD">
        <w:rPr>
          <w:rFonts w:ascii="Calibri, sans-serif" w:eastAsia="Microsoft YaHei" w:hAnsi="Calibri, sans-serif"/>
          <w:color w:val="212121"/>
          <w:sz w:val="22"/>
          <w:szCs w:val="28"/>
        </w:rPr>
        <w:t>auswertenDesLagerbestands</w:t>
      </w:r>
      <w:proofErr w:type="spellEnd"/>
      <w:r>
        <w:rPr>
          <w:rFonts w:ascii="Calibri, sans-serif" w:eastAsia="Microsoft YaHei" w:hAnsi="Calibri, sans-serif"/>
          <w:color w:val="212121"/>
          <w:sz w:val="22"/>
          <w:szCs w:val="28"/>
        </w:rPr>
        <w:t>(</w:t>
      </w:r>
      <w:proofErr w:type="gramEnd"/>
      <w:r>
        <w:rPr>
          <w:rFonts w:ascii="Calibri, sans-serif" w:eastAsia="Microsoft YaHei" w:hAnsi="Calibri, sans-serif"/>
          <w:color w:val="212121"/>
          <w:sz w:val="22"/>
          <w:szCs w:val="28"/>
        </w:rPr>
        <w:t>)</w:t>
      </w:r>
    </w:p>
    <w:p w14:paraId="6DECF266" w14:textId="2D8220C8" w:rsidR="00EC7DBD" w:rsidRPr="00EC7DBD" w:rsidRDefault="00EC7DBD" w:rsidP="00EC7DBD">
      <w:pPr>
        <w:pStyle w:val="Textbody"/>
        <w:numPr>
          <w:ilvl w:val="0"/>
          <w:numId w:val="3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  <w:proofErr w:type="spellStart"/>
      <w:proofErr w:type="gramStart"/>
      <w:r w:rsidRPr="00EC7DBD">
        <w:rPr>
          <w:rFonts w:ascii="Calibri, sans-serif" w:eastAsia="Microsoft YaHei" w:hAnsi="Calibri, sans-serif"/>
          <w:color w:val="212121"/>
          <w:sz w:val="22"/>
          <w:szCs w:val="28"/>
        </w:rPr>
        <w:t>bereiteVersandVor</w:t>
      </w:r>
      <w:proofErr w:type="spellEnd"/>
      <w:r>
        <w:rPr>
          <w:rFonts w:ascii="Calibri, sans-serif" w:eastAsia="Microsoft YaHei" w:hAnsi="Calibri, sans-serif"/>
          <w:color w:val="212121"/>
          <w:sz w:val="22"/>
          <w:szCs w:val="28"/>
        </w:rPr>
        <w:t>(</w:t>
      </w:r>
      <w:proofErr w:type="gramEnd"/>
      <w:r>
        <w:rPr>
          <w:rFonts w:ascii="Calibri, sans-serif" w:eastAsia="Microsoft YaHei" w:hAnsi="Calibri, sans-serif"/>
          <w:color w:val="212121"/>
          <w:sz w:val="22"/>
          <w:szCs w:val="28"/>
        </w:rPr>
        <w:t>)</w:t>
      </w:r>
    </w:p>
    <w:p w14:paraId="361C179C" w14:textId="004C5355" w:rsidR="00EC7DBD" w:rsidRPr="00EC7DBD" w:rsidRDefault="00EC7DBD" w:rsidP="00EC7DBD">
      <w:pPr>
        <w:pStyle w:val="Textbody"/>
        <w:numPr>
          <w:ilvl w:val="0"/>
          <w:numId w:val="3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  <w:proofErr w:type="spellStart"/>
      <w:proofErr w:type="gramStart"/>
      <w:r w:rsidRPr="00EC7DBD">
        <w:rPr>
          <w:rFonts w:ascii="Calibri, sans-serif" w:eastAsia="Microsoft YaHei" w:hAnsi="Calibri, sans-serif"/>
          <w:color w:val="212121"/>
          <w:sz w:val="22"/>
          <w:szCs w:val="28"/>
        </w:rPr>
        <w:t>liefereAnRechnungsadresse</w:t>
      </w:r>
      <w:proofErr w:type="spellEnd"/>
      <w:r>
        <w:rPr>
          <w:rFonts w:ascii="Calibri, sans-serif" w:eastAsia="Microsoft YaHei" w:hAnsi="Calibri, sans-serif"/>
          <w:color w:val="212121"/>
          <w:sz w:val="22"/>
          <w:szCs w:val="28"/>
        </w:rPr>
        <w:t>(</w:t>
      </w:r>
      <w:proofErr w:type="gramEnd"/>
      <w:r>
        <w:rPr>
          <w:rFonts w:ascii="Calibri, sans-serif" w:eastAsia="Microsoft YaHei" w:hAnsi="Calibri, sans-serif"/>
          <w:color w:val="212121"/>
          <w:sz w:val="22"/>
          <w:szCs w:val="28"/>
        </w:rPr>
        <w:t>)</w:t>
      </w:r>
    </w:p>
    <w:p w14:paraId="714E4488" w14:textId="3B7FD77E" w:rsidR="00EC7DBD" w:rsidRDefault="00EC7DBD" w:rsidP="00EC7DBD">
      <w:pPr>
        <w:pStyle w:val="Textbody"/>
        <w:numPr>
          <w:ilvl w:val="0"/>
          <w:numId w:val="3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  <w:proofErr w:type="spellStart"/>
      <w:proofErr w:type="gramStart"/>
      <w:r w:rsidRPr="00EC7DBD">
        <w:rPr>
          <w:rFonts w:ascii="Calibri, sans-serif" w:eastAsia="Microsoft YaHei" w:hAnsi="Calibri, sans-serif"/>
          <w:color w:val="212121"/>
          <w:sz w:val="22"/>
          <w:szCs w:val="28"/>
        </w:rPr>
        <w:t>liefereAnPostfach</w:t>
      </w:r>
      <w:proofErr w:type="spellEnd"/>
      <w:r>
        <w:rPr>
          <w:rFonts w:ascii="Calibri, sans-serif" w:eastAsia="Microsoft YaHei" w:hAnsi="Calibri, sans-serif"/>
          <w:color w:val="212121"/>
          <w:sz w:val="22"/>
          <w:szCs w:val="28"/>
        </w:rPr>
        <w:t>(</w:t>
      </w:r>
      <w:proofErr w:type="gramEnd"/>
      <w:r>
        <w:rPr>
          <w:rFonts w:ascii="Calibri, sans-serif" w:eastAsia="Microsoft YaHei" w:hAnsi="Calibri, sans-serif"/>
          <w:color w:val="212121"/>
          <w:sz w:val="22"/>
          <w:szCs w:val="28"/>
        </w:rPr>
        <w:t>)</w:t>
      </w:r>
    </w:p>
    <w:p w14:paraId="0830C6CC" w14:textId="10C6753B" w:rsidR="00EC7DBD" w:rsidRDefault="005A621A" w:rsidP="007516CD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>Achtet dabei auf die richtige Verwendung der Zustandsvariable.</w:t>
      </w:r>
    </w:p>
    <w:p w14:paraId="0BFCF022" w14:textId="13AC15BD" w:rsidR="005A621A" w:rsidRDefault="00965BF8" w:rsidP="007516CD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color w:val="212121"/>
          <w:sz w:val="22"/>
          <w:szCs w:val="28"/>
        </w:rPr>
        <w:t>Du kannst</w:t>
      </w:r>
      <w:r w:rsidR="005A621A">
        <w:rPr>
          <w:rFonts w:ascii="Calibri, sans-serif" w:eastAsia="Microsoft YaHei" w:hAnsi="Calibri, sans-serif"/>
          <w:color w:val="212121"/>
          <w:sz w:val="22"/>
          <w:szCs w:val="28"/>
        </w:rPr>
        <w:t xml:space="preserve"> die korrekte Funktionsweise testen, indem 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>du</w:t>
      </w:r>
      <w:r w:rsidR="005A621A">
        <w:rPr>
          <w:rFonts w:ascii="Calibri, sans-serif" w:eastAsia="Microsoft YaHei" w:hAnsi="Calibri, sans-serif"/>
          <w:color w:val="212121"/>
          <w:sz w:val="22"/>
          <w:szCs w:val="28"/>
        </w:rPr>
        <w:t xml:space="preserve"> die Transitionen 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>abspiels</w:t>
      </w:r>
      <w:r>
        <w:rPr>
          <w:rFonts w:ascii="Calibri, sans-serif" w:eastAsia="Microsoft YaHei" w:hAnsi="Calibri, sans-serif" w:hint="eastAsia"/>
          <w:color w:val="212121"/>
          <w:sz w:val="22"/>
          <w:szCs w:val="28"/>
        </w:rPr>
        <w:t>t</w:t>
      </w:r>
      <w:r w:rsidR="005A621A">
        <w:rPr>
          <w:rFonts w:ascii="Calibri, sans-serif" w:eastAsia="Microsoft YaHei" w:hAnsi="Calibri, sans-serif"/>
          <w:color w:val="212121"/>
          <w:sz w:val="22"/>
          <w:szCs w:val="28"/>
        </w:rPr>
        <w:t xml:space="preserve">. Wenn </w:t>
      </w:r>
      <w:r>
        <w:rPr>
          <w:rFonts w:ascii="Calibri, sans-serif" w:eastAsia="Microsoft YaHei" w:hAnsi="Calibri, sans-serif"/>
          <w:color w:val="212121"/>
          <w:sz w:val="22"/>
          <w:szCs w:val="28"/>
        </w:rPr>
        <w:t>du</w:t>
      </w:r>
      <w:r w:rsidR="005A621A">
        <w:rPr>
          <w:rFonts w:ascii="Calibri, sans-serif" w:eastAsia="Microsoft YaHei" w:hAnsi="Calibri, sans-serif"/>
          <w:color w:val="212121"/>
          <w:sz w:val="22"/>
          <w:szCs w:val="28"/>
        </w:rPr>
        <w:t xml:space="preserve"> die in der Main Methode vorgegeben Reihenfolge von Transitionen ausführt</w:t>
      </w:r>
      <w:r w:rsidR="00C41ECB">
        <w:rPr>
          <w:rFonts w:ascii="Calibri, sans-serif" w:eastAsia="Microsoft YaHei" w:hAnsi="Calibri, sans-serif"/>
          <w:color w:val="212121"/>
          <w:sz w:val="22"/>
          <w:szCs w:val="28"/>
        </w:rPr>
        <w:t>,</w:t>
      </w:r>
      <w:r w:rsidR="005A621A">
        <w:rPr>
          <w:rFonts w:ascii="Calibri, sans-serif" w:eastAsia="Microsoft YaHei" w:hAnsi="Calibri, sans-serif"/>
          <w:color w:val="212121"/>
          <w:sz w:val="22"/>
          <w:szCs w:val="28"/>
        </w:rPr>
        <w:t xml:space="preserve"> sollte das Ergebnis wie folgt aussehen:</w:t>
      </w:r>
    </w:p>
    <w:p w14:paraId="5BE171FC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DEC090" w14:textId="5D1545B6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Bestellung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Bestellung(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E435B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lagerbestand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7ABADB63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F634B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.bestellungBearbeiten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1117AD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.überprüfeAdressdaten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C6232F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.bestellungBearbeiten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40AC05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.überprüfeAdressdaten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1435E0" w14:textId="5B41FE0D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.überprüfeLage</w:t>
      </w:r>
      <w:r w:rsidR="00910EB8">
        <w:rPr>
          <w:rFonts w:ascii="Consolas" w:hAnsi="Consolas" w:cs="Consolas"/>
          <w:color w:val="00000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bestand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63A82A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.auswertenDesLagerbestands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3752A3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.bereiteVersandVor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6A08F5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.bestellungBearbeiten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E6A5B9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.liefereAnPostfach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EDD51F" w14:textId="03D9FECA" w:rsidR="005A621A" w:rsidRDefault="005A621A" w:rsidP="005A621A">
      <w:pPr>
        <w:pStyle w:val="Textbody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04573" w14:textId="04C51ABE" w:rsidR="005A621A" w:rsidRDefault="005A621A" w:rsidP="005A621A">
      <w:pPr>
        <w:pStyle w:val="Textbody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4A381637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Bestellung wird bearbeitet</w:t>
      </w:r>
    </w:p>
    <w:p w14:paraId="64B9215B" w14:textId="09A3C353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Adressdaten </w:t>
      </w:r>
      <w:r>
        <w:rPr>
          <w:rFonts w:ascii="Consolas" w:hAnsi="Consolas" w:cs="Consolas"/>
          <w:color w:val="000000"/>
          <w:sz w:val="20"/>
          <w:szCs w:val="20"/>
        </w:rPr>
        <w:t>werden</w:t>
      </w:r>
      <w:r>
        <w:rPr>
          <w:rFonts w:ascii="Consolas" w:hAnsi="Consolas" w:cs="Consolas"/>
          <w:color w:val="000000"/>
          <w:sz w:val="20"/>
          <w:szCs w:val="20"/>
        </w:rPr>
        <w:t xml:space="preserve"> überprüft</w:t>
      </w:r>
    </w:p>
    <w:p w14:paraId="2D41970C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Bestellung wird bearbeitet</w:t>
      </w:r>
    </w:p>
    <w:p w14:paraId="484C6BEB" w14:textId="1FA593FB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Adressdaten werden überprüft</w:t>
      </w:r>
    </w:p>
    <w:p w14:paraId="36D4F7EE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Lagerbestand wird überprüft</w:t>
      </w:r>
    </w:p>
    <w:p w14:paraId="23382BF8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Bestätigung der Bestellung</w:t>
      </w:r>
    </w:p>
    <w:p w14:paraId="3CFBA003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Versand wird vorbereitet</w:t>
      </w:r>
    </w:p>
    <w:p w14:paraId="1C36618B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Keine gültige Transition</w:t>
      </w:r>
    </w:p>
    <w:p w14:paraId="6D48CBCA" w14:textId="77777777" w:rsidR="005A621A" w:rsidRDefault="005A621A" w:rsidP="005A621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Versand erfolgt an Postfach</w:t>
      </w:r>
    </w:p>
    <w:p w14:paraId="0ED0B0AD" w14:textId="77777777" w:rsidR="005A621A" w:rsidRPr="00EC7DBD" w:rsidRDefault="005A621A" w:rsidP="005A621A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0204833E" w14:textId="14305D32" w:rsidR="00563A66" w:rsidRDefault="00965BF8">
      <w:pPr>
        <w:pStyle w:val="Teilaufgabe"/>
        <w:numPr>
          <w:ilvl w:val="0"/>
          <w:numId w:val="0"/>
        </w:numPr>
        <w:ind w:left="360" w:hanging="360"/>
        <w:rPr>
          <w:rFonts w:ascii="Calibri, sans-serif" w:hAnsi="Calibri, sans-serif" w:cs="Calibri"/>
        </w:rPr>
      </w:pPr>
      <w:r>
        <w:rPr>
          <w:rFonts w:ascii="Calibri, sans-serif" w:hAnsi="Calibri, sans-serif" w:cs="Calibri"/>
        </w:rPr>
        <w:t>Für die Abgabe der Aufgabe 2.1 und 2.2 pushe die erweiterte Klasse in GitLab.</w:t>
      </w:r>
    </w:p>
    <w:p w14:paraId="62B9A3F8" w14:textId="06D43EE8" w:rsidR="007516CD" w:rsidRDefault="007516CD">
      <w:pPr>
        <w:pStyle w:val="Teilaufgabe"/>
        <w:numPr>
          <w:ilvl w:val="0"/>
          <w:numId w:val="0"/>
        </w:numPr>
        <w:ind w:left="360" w:hanging="360"/>
        <w:rPr>
          <w:rFonts w:ascii="Calibri, sans-serif" w:hAnsi="Calibri, sans-serif" w:cs="Calibri"/>
        </w:rPr>
      </w:pPr>
    </w:p>
    <w:p w14:paraId="59DE31BB" w14:textId="4C60F1A8" w:rsidR="007516CD" w:rsidRPr="007516CD" w:rsidRDefault="00965BF8" w:rsidP="007516CD">
      <w:pPr>
        <w:pStyle w:val="Textbody"/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</w:pPr>
      <w:r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lastRenderedPageBreak/>
        <w:t xml:space="preserve">Aufgabe 3: </w:t>
      </w:r>
      <w:r w:rsidR="007516CD" w:rsidRPr="007516CD">
        <w:rPr>
          <w:rFonts w:ascii="Calibri, sans-serif" w:eastAsia="Microsoft YaHei" w:hAnsi="Calibri, sans-serif"/>
          <w:b/>
          <w:bCs/>
          <w:color w:val="212121"/>
          <w:sz w:val="22"/>
          <w:szCs w:val="28"/>
        </w:rPr>
        <w:t>Kontrollfragen</w:t>
      </w:r>
    </w:p>
    <w:p w14:paraId="3C26B504" w14:textId="77777777" w:rsidR="007516CD" w:rsidRDefault="007516CD" w:rsidP="007516CD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 w:rsidRPr="007516CD">
        <w:rPr>
          <w:rFonts w:ascii="Calibri, sans-serif" w:eastAsia="Microsoft YaHei" w:hAnsi="Calibri, sans-serif"/>
          <w:color w:val="212121"/>
          <w:sz w:val="22"/>
          <w:szCs w:val="28"/>
        </w:rPr>
        <w:t>Um welche Arte von Zustandsautomat handelt es sich? Deterministisch oder nicht deterministisch?</w:t>
      </w:r>
    </w:p>
    <w:p w14:paraId="33FB2B60" w14:textId="749FB27A" w:rsidR="007516CD" w:rsidRPr="007516CD" w:rsidRDefault="007516CD" w:rsidP="000D7267">
      <w:pPr>
        <w:pStyle w:val="Textbody"/>
        <w:numPr>
          <w:ilvl w:val="0"/>
          <w:numId w:val="7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45BBE24F" w14:textId="77777777" w:rsidR="007516CD" w:rsidRDefault="007516CD" w:rsidP="007516CD">
      <w:pPr>
        <w:pStyle w:val="Textbody"/>
        <w:rPr>
          <w:rFonts w:ascii="Calibri, sans-serif" w:eastAsia="Microsoft YaHei" w:hAnsi="Calibri, sans-serif"/>
          <w:color w:val="212121"/>
          <w:sz w:val="22"/>
          <w:szCs w:val="28"/>
        </w:rPr>
      </w:pPr>
      <w:r w:rsidRPr="007516CD">
        <w:rPr>
          <w:rFonts w:ascii="Calibri, sans-serif" w:eastAsia="Microsoft YaHei" w:hAnsi="Calibri, sans-serif"/>
          <w:color w:val="212121"/>
          <w:sz w:val="22"/>
          <w:szCs w:val="28"/>
        </w:rPr>
        <w:t>Was bedeutet es, dass eine Transition atomar ist?</w:t>
      </w:r>
    </w:p>
    <w:p w14:paraId="53E5C1C5" w14:textId="07003514" w:rsidR="007516CD" w:rsidRDefault="007516CD" w:rsidP="000D7267">
      <w:pPr>
        <w:pStyle w:val="Textbody"/>
        <w:numPr>
          <w:ilvl w:val="0"/>
          <w:numId w:val="7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6FC2F36C" w14:textId="77777777" w:rsidR="000D7267" w:rsidRPr="000D7267" w:rsidRDefault="000D7267" w:rsidP="007516CD">
      <w:pPr>
        <w:pStyle w:val="Textbody"/>
        <w:numPr>
          <w:ilvl w:val="0"/>
          <w:numId w:val="7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2765AF1E" w14:textId="76993CEB" w:rsidR="007516CD" w:rsidRDefault="007516CD" w:rsidP="007516CD">
      <w:pPr>
        <w:pStyle w:val="Textbody"/>
        <w:rPr>
          <w:rFonts w:ascii="Calibri, sans-serif" w:eastAsia="Microsoft YaHei" w:hAnsi="Calibri, sans-serif"/>
          <w:color w:val="212121"/>
        </w:rPr>
      </w:pPr>
      <w:r w:rsidRPr="007516CD">
        <w:rPr>
          <w:rFonts w:ascii="Calibri, sans-serif" w:eastAsia="Microsoft YaHei" w:hAnsi="Calibri, sans-serif"/>
          <w:color w:val="212121"/>
        </w:rPr>
        <w:t>Warum ist die Verwendung einer Zustandsvariable empfehlenswerter als den Zustand an den eigentlichen Objekt Attributen auszumachen</w:t>
      </w:r>
      <w:r>
        <w:rPr>
          <w:rFonts w:ascii="Calibri, sans-serif" w:eastAsia="Microsoft YaHei" w:hAnsi="Calibri, sans-serif"/>
          <w:color w:val="212121"/>
        </w:rPr>
        <w:t>?</w:t>
      </w:r>
    </w:p>
    <w:p w14:paraId="02FBC78D" w14:textId="323140A3" w:rsidR="007516CD" w:rsidRDefault="007516CD" w:rsidP="000D7267">
      <w:pPr>
        <w:pStyle w:val="Textbody"/>
        <w:numPr>
          <w:ilvl w:val="0"/>
          <w:numId w:val="6"/>
        </w:numPr>
        <w:rPr>
          <w:rFonts w:ascii="Calibri, sans-serif" w:eastAsia="Microsoft YaHei" w:hAnsi="Calibri, sans-serif"/>
          <w:color w:val="212121"/>
        </w:rPr>
      </w:pPr>
    </w:p>
    <w:p w14:paraId="08C504D8" w14:textId="77777777" w:rsidR="000D7267" w:rsidRPr="000D7267" w:rsidRDefault="000D7267" w:rsidP="000D7267">
      <w:pPr>
        <w:pStyle w:val="Textbody"/>
        <w:numPr>
          <w:ilvl w:val="0"/>
          <w:numId w:val="6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631B83C2" w14:textId="1DCE2743" w:rsidR="000D7267" w:rsidRDefault="000D7267" w:rsidP="000D7267">
      <w:pPr>
        <w:pStyle w:val="Textbody"/>
        <w:rPr>
          <w:rFonts w:ascii="Calibri, sans-serif" w:eastAsia="Microsoft YaHei" w:hAnsi="Calibri, sans-serif"/>
          <w:color w:val="212121"/>
        </w:rPr>
      </w:pPr>
      <w:r>
        <w:rPr>
          <w:rFonts w:ascii="Calibri, sans-serif" w:eastAsia="Microsoft YaHei" w:hAnsi="Calibri, sans-serif"/>
          <w:color w:val="212121"/>
        </w:rPr>
        <w:t>Warum empfiehlt es sich zur Darstellung der Zustandsvariable ein Enum zu verwenden?</w:t>
      </w:r>
    </w:p>
    <w:p w14:paraId="14FF0ECD" w14:textId="0BCB08BA" w:rsidR="000D7267" w:rsidRPr="007516CD" w:rsidRDefault="000D7267" w:rsidP="000D7267">
      <w:pPr>
        <w:pStyle w:val="Textbody"/>
        <w:numPr>
          <w:ilvl w:val="0"/>
          <w:numId w:val="6"/>
        </w:numPr>
        <w:rPr>
          <w:rFonts w:ascii="Calibri, sans-serif" w:eastAsia="Microsoft YaHei" w:hAnsi="Calibri, sans-serif" w:hint="eastAsia"/>
          <w:color w:val="212121"/>
        </w:rPr>
      </w:pPr>
    </w:p>
    <w:p w14:paraId="7AF3EEFD" w14:textId="77777777" w:rsidR="000D7267" w:rsidRPr="000D7267" w:rsidRDefault="000D7267" w:rsidP="000D7267">
      <w:pPr>
        <w:pStyle w:val="Textbody"/>
        <w:numPr>
          <w:ilvl w:val="0"/>
          <w:numId w:val="6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652E8D25" w14:textId="66EF0732" w:rsidR="000D7267" w:rsidRDefault="000D7267" w:rsidP="000D7267">
      <w:pPr>
        <w:pStyle w:val="Textbody"/>
        <w:rPr>
          <w:rFonts w:ascii="Calibri, sans-serif" w:eastAsia="Microsoft YaHei" w:hAnsi="Calibri, sans-serif"/>
          <w:color w:val="212121"/>
        </w:rPr>
      </w:pPr>
      <w:r w:rsidRPr="000D7267">
        <w:rPr>
          <w:rFonts w:ascii="Calibri, sans-serif" w:hAnsi="Calibri, sans-serif" w:cs="Calibri"/>
        </w:rPr>
        <w:t xml:space="preserve">Wann endet der Lebenszyklus des Objekts im Hinblick auf das Diagramm und </w:t>
      </w:r>
      <w:r>
        <w:rPr>
          <w:rFonts w:ascii="Calibri, sans-serif" w:hAnsi="Calibri, sans-serif" w:cs="Calibri"/>
        </w:rPr>
        <w:t xml:space="preserve">wann im Hinblick auf den Code? </w:t>
      </w:r>
    </w:p>
    <w:p w14:paraId="0B86C950" w14:textId="5FB19C54" w:rsidR="000D7267" w:rsidRDefault="000D7267" w:rsidP="000D7267">
      <w:pPr>
        <w:pStyle w:val="Textbody"/>
        <w:numPr>
          <w:ilvl w:val="0"/>
          <w:numId w:val="5"/>
        </w:numPr>
        <w:rPr>
          <w:rFonts w:ascii="Calibri, sans-serif" w:eastAsia="Microsoft YaHei" w:hAnsi="Calibri, sans-serif"/>
          <w:color w:val="212121"/>
        </w:rPr>
      </w:pPr>
    </w:p>
    <w:p w14:paraId="3A456026" w14:textId="77777777" w:rsidR="000D7267" w:rsidRDefault="000D7267" w:rsidP="000D7267">
      <w:pPr>
        <w:pStyle w:val="Textbody"/>
        <w:numPr>
          <w:ilvl w:val="0"/>
          <w:numId w:val="5"/>
        </w:numPr>
        <w:rPr>
          <w:rFonts w:ascii="Calibri, sans-serif" w:eastAsia="Microsoft YaHei" w:hAnsi="Calibri, sans-serif"/>
          <w:color w:val="212121"/>
          <w:sz w:val="22"/>
          <w:szCs w:val="28"/>
        </w:rPr>
      </w:pPr>
    </w:p>
    <w:p w14:paraId="593906EB" w14:textId="5268E7AA" w:rsidR="00965BF8" w:rsidRDefault="00965BF8" w:rsidP="00965BF8">
      <w:pPr>
        <w:pStyle w:val="Teilaufgabe"/>
        <w:numPr>
          <w:ilvl w:val="0"/>
          <w:numId w:val="0"/>
        </w:numPr>
        <w:rPr>
          <w:rFonts w:ascii="Calibri, sans-serif" w:hAnsi="Calibri, sans-serif" w:cs="Calibri"/>
        </w:rPr>
      </w:pPr>
      <w:r w:rsidRPr="00965BF8">
        <w:rPr>
          <w:rFonts w:ascii="Calibri, sans-serif" w:hAnsi="Calibri, sans-serif" w:cs="Calibri"/>
        </w:rPr>
        <w:t>Für die Abgabe</w:t>
      </w:r>
      <w:r>
        <w:rPr>
          <w:rFonts w:ascii="Calibri, sans-serif" w:hAnsi="Calibri, sans-serif" w:cs="Calibri"/>
        </w:rPr>
        <w:t xml:space="preserve"> der Kontrollfragen</w:t>
      </w:r>
      <w:r w:rsidRPr="00965BF8">
        <w:rPr>
          <w:rFonts w:ascii="Calibri, sans-serif" w:hAnsi="Calibri, sans-serif" w:cs="Calibri"/>
        </w:rPr>
        <w:t xml:space="preserve"> kannst du </w:t>
      </w:r>
      <w:r>
        <w:rPr>
          <w:rFonts w:ascii="Calibri, sans-serif" w:hAnsi="Calibri, sans-serif" w:cs="Calibri"/>
        </w:rPr>
        <w:t xml:space="preserve">diese </w:t>
      </w:r>
      <w:r w:rsidRPr="00965BF8">
        <w:rPr>
          <w:rFonts w:ascii="Calibri, sans-serif" w:hAnsi="Calibri, sans-serif" w:cs="Calibri"/>
        </w:rPr>
        <w:t xml:space="preserve">direkt </w:t>
      </w:r>
      <w:r>
        <w:rPr>
          <w:rFonts w:ascii="Calibri, sans-serif" w:hAnsi="Calibri, sans-serif" w:cs="Calibri"/>
        </w:rPr>
        <w:t>in dem</w:t>
      </w:r>
      <w:r w:rsidRPr="00965BF8">
        <w:rPr>
          <w:rFonts w:ascii="Calibri, sans-serif" w:hAnsi="Calibri, sans-serif" w:cs="Calibri"/>
        </w:rPr>
        <w:t xml:space="preserve"> Dokument vervollständigen und es auf GitLab pushen oder du erstellst eine neue Datei dafür. Nenne diese Datei „</w:t>
      </w:r>
      <w:r>
        <w:rPr>
          <w:rFonts w:ascii="Calibri, sans-serif" w:hAnsi="Calibri, sans-serif" w:cs="Calibri"/>
        </w:rPr>
        <w:t>Kontrollfragen</w:t>
      </w:r>
      <w:r w:rsidRPr="00965BF8">
        <w:rPr>
          <w:rFonts w:ascii="Calibri, sans-serif" w:hAnsi="Calibri, sans-serif" w:cs="Calibri"/>
        </w:rPr>
        <w:t>“ und lege sie in einem Ordner „Übung</w:t>
      </w:r>
      <w:r>
        <w:rPr>
          <w:rFonts w:ascii="Calibri, sans-serif" w:hAnsi="Calibri, sans-serif" w:cs="Calibri"/>
        </w:rPr>
        <w:t>9</w:t>
      </w:r>
      <w:r w:rsidRPr="00965BF8">
        <w:rPr>
          <w:rFonts w:ascii="Calibri, sans-serif" w:hAnsi="Calibri, sans-serif" w:cs="Calibri"/>
        </w:rPr>
        <w:t>“ ab. Verwende dafür ein Dateiformat, welches unabhängig vom Betriebssystem gelesene werden kann. (.</w:t>
      </w:r>
      <w:proofErr w:type="spellStart"/>
      <w:r w:rsidRPr="00965BF8">
        <w:rPr>
          <w:rFonts w:ascii="Calibri, sans-serif" w:hAnsi="Calibri, sans-serif" w:cs="Calibri"/>
        </w:rPr>
        <w:t>pdf</w:t>
      </w:r>
      <w:proofErr w:type="spellEnd"/>
      <w:r w:rsidRPr="00965BF8">
        <w:rPr>
          <w:rFonts w:ascii="Calibri, sans-serif" w:hAnsi="Calibri, sans-serif" w:cs="Calibri"/>
        </w:rPr>
        <w:t>, .</w:t>
      </w:r>
      <w:proofErr w:type="spellStart"/>
      <w:r w:rsidRPr="00965BF8">
        <w:rPr>
          <w:rFonts w:ascii="Calibri, sans-serif" w:hAnsi="Calibri, sans-serif" w:cs="Calibri"/>
        </w:rPr>
        <w:t>txt</w:t>
      </w:r>
      <w:proofErr w:type="spellEnd"/>
      <w:r w:rsidRPr="00965BF8">
        <w:rPr>
          <w:rFonts w:ascii="Calibri, sans-serif" w:hAnsi="Calibri, sans-serif" w:cs="Calibri"/>
        </w:rPr>
        <w:t>, .</w:t>
      </w:r>
      <w:proofErr w:type="spellStart"/>
      <w:r w:rsidRPr="00965BF8">
        <w:rPr>
          <w:rFonts w:ascii="Calibri, sans-serif" w:hAnsi="Calibri, sans-serif" w:cs="Calibri"/>
        </w:rPr>
        <w:t>odt</w:t>
      </w:r>
      <w:proofErr w:type="spellEnd"/>
      <w:r w:rsidRPr="00965BF8">
        <w:rPr>
          <w:rFonts w:ascii="Calibri, sans-serif" w:hAnsi="Calibri, sans-serif" w:cs="Calibri"/>
        </w:rPr>
        <w:t>, …)</w:t>
      </w:r>
    </w:p>
    <w:sectPr w:rsidR="00965BF8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83EA" w14:textId="77777777" w:rsidR="00E00A1D" w:rsidRDefault="00E00A1D">
      <w:pPr>
        <w:spacing w:after="0" w:line="240" w:lineRule="auto"/>
      </w:pPr>
      <w:r>
        <w:separator/>
      </w:r>
    </w:p>
  </w:endnote>
  <w:endnote w:type="continuationSeparator" w:id="0">
    <w:p w14:paraId="719C23FB" w14:textId="77777777" w:rsidR="00E00A1D" w:rsidRDefault="00E0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, sans-serif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1065" w14:textId="77777777" w:rsidR="00E00A1D" w:rsidRDefault="00E00A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0DF1BD" w14:textId="77777777" w:rsidR="00E00A1D" w:rsidRDefault="00E00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0126"/>
    <w:multiLevelType w:val="hybridMultilevel"/>
    <w:tmpl w:val="4DA887FC"/>
    <w:lvl w:ilvl="0" w:tplc="CB7E28FA">
      <w:start w:val="2"/>
      <w:numFmt w:val="bullet"/>
      <w:lvlText w:val="-"/>
      <w:lvlJc w:val="left"/>
      <w:pPr>
        <w:ind w:left="720" w:hanging="360"/>
      </w:pPr>
      <w:rPr>
        <w:rFonts w:ascii="Calibri, sans-serif" w:eastAsia="Calibri" w:hAnsi="Calibri, sans-serif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E5F95"/>
    <w:multiLevelType w:val="hybridMultilevel"/>
    <w:tmpl w:val="6F3852B8"/>
    <w:lvl w:ilvl="0" w:tplc="22BCF7C8">
      <w:start w:val="2"/>
      <w:numFmt w:val="bullet"/>
      <w:lvlText w:val="-"/>
      <w:lvlJc w:val="left"/>
      <w:pPr>
        <w:ind w:left="720" w:hanging="360"/>
      </w:pPr>
      <w:rPr>
        <w:rFonts w:ascii="Calibri, sans-serif" w:eastAsia="Microsoft YaHei" w:hAnsi="Calibri, sans-serif" w:cs="Lucida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7B69"/>
    <w:multiLevelType w:val="hybridMultilevel"/>
    <w:tmpl w:val="AA18E55E"/>
    <w:lvl w:ilvl="0" w:tplc="5F72FFD8">
      <w:start w:val="2"/>
      <w:numFmt w:val="bullet"/>
      <w:lvlText w:val="-"/>
      <w:lvlJc w:val="left"/>
      <w:pPr>
        <w:ind w:left="720" w:hanging="360"/>
      </w:pPr>
      <w:rPr>
        <w:rFonts w:ascii="Calibri, sans-serif" w:eastAsia="Microsoft YaHei" w:hAnsi="Calibri, sans-serif" w:cs="Lucida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55FB8"/>
    <w:multiLevelType w:val="hybridMultilevel"/>
    <w:tmpl w:val="B000A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20F31"/>
    <w:multiLevelType w:val="hybridMultilevel"/>
    <w:tmpl w:val="19C4E5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B434D"/>
    <w:multiLevelType w:val="hybridMultilevel"/>
    <w:tmpl w:val="A8623832"/>
    <w:lvl w:ilvl="0" w:tplc="830E2F4A">
      <w:start w:val="2"/>
      <w:numFmt w:val="bullet"/>
      <w:lvlText w:val="-"/>
      <w:lvlJc w:val="left"/>
      <w:pPr>
        <w:ind w:left="720" w:hanging="360"/>
      </w:pPr>
      <w:rPr>
        <w:rFonts w:ascii="Calibri, sans-serif" w:eastAsia="Microsoft YaHei" w:hAnsi="Calibri, sans-serif" w:cs="Lucida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A1571"/>
    <w:multiLevelType w:val="multilevel"/>
    <w:tmpl w:val="8AA6AE7C"/>
    <w:styleLink w:val="LFO15"/>
    <w:lvl w:ilvl="0">
      <w:start w:val="1"/>
      <w:numFmt w:val="lowerLetter"/>
      <w:pStyle w:val="Teilaufgabe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3A66"/>
    <w:rsid w:val="000D7267"/>
    <w:rsid w:val="002245EC"/>
    <w:rsid w:val="002633D3"/>
    <w:rsid w:val="002F7CEC"/>
    <w:rsid w:val="00310161"/>
    <w:rsid w:val="003F7E4F"/>
    <w:rsid w:val="00414E0D"/>
    <w:rsid w:val="00544502"/>
    <w:rsid w:val="00563A66"/>
    <w:rsid w:val="005A621A"/>
    <w:rsid w:val="00616ECC"/>
    <w:rsid w:val="007320D9"/>
    <w:rsid w:val="007516CD"/>
    <w:rsid w:val="008508FB"/>
    <w:rsid w:val="00896CA8"/>
    <w:rsid w:val="008D43A0"/>
    <w:rsid w:val="00910EB8"/>
    <w:rsid w:val="00965BF8"/>
    <w:rsid w:val="00C41ECB"/>
    <w:rsid w:val="00C9678A"/>
    <w:rsid w:val="00D76249"/>
    <w:rsid w:val="00E00A1D"/>
    <w:rsid w:val="00E073F4"/>
    <w:rsid w:val="00E80441"/>
    <w:rsid w:val="00E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2F86"/>
  <w15:docId w15:val="{D5269666-AB01-4C95-B089-9B113EB9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tabs>
        <w:tab w:val="left" w:pos="432"/>
      </w:tabs>
      <w:spacing w:before="120" w:after="0" w:line="240" w:lineRule="auto"/>
      <w:ind w:left="432" w:hanging="432"/>
      <w:outlineLvl w:val="0"/>
    </w:pPr>
    <w:rPr>
      <w:rFonts w:ascii="Arial" w:hAnsi="Arial" w:cs="Calibri"/>
      <w:b/>
      <w:bCs/>
      <w:color w:val="000000"/>
      <w:sz w:val="28"/>
      <w:szCs w:val="28"/>
      <w:lang w:eastAsia="ar-SA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tabs>
        <w:tab w:val="left" w:pos="576"/>
      </w:tabs>
      <w:spacing w:after="360" w:line="240" w:lineRule="auto"/>
      <w:ind w:left="576" w:hanging="576"/>
      <w:outlineLvl w:val="1"/>
    </w:pPr>
    <w:rPr>
      <w:rFonts w:ascii="Arial" w:hAnsi="Arial" w:cs="Calibri"/>
      <w:b/>
      <w:bCs/>
      <w:color w:val="000000"/>
      <w:sz w:val="26"/>
      <w:szCs w:val="26"/>
      <w:lang w:eastAsia="ar-SA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KeinLeerraum">
    <w:name w:val="No Spacing"/>
    <w:pPr>
      <w:suppressAutoHyphens/>
      <w:spacing w:after="0" w:line="240" w:lineRule="auto"/>
    </w:pPr>
  </w:style>
  <w:style w:type="paragraph" w:styleId="Listenabsatz">
    <w:name w:val="List Paragraph"/>
    <w:basedOn w:val="Standard"/>
    <w:pPr>
      <w:spacing w:before="120" w:after="0" w:line="240" w:lineRule="auto"/>
      <w:ind w:left="720"/>
    </w:pPr>
    <w:rPr>
      <w:rFonts w:ascii="Arial" w:hAnsi="Arial" w:cs="Calibri"/>
      <w:lang w:eastAsia="ar-SA"/>
    </w:rPr>
  </w:style>
  <w:style w:type="paragraph" w:customStyle="1" w:styleId="Buchstabenaufzhlung">
    <w:name w:val="Buchstaben aufzählung"/>
    <w:basedOn w:val="Listenabsatz"/>
    <w:pPr>
      <w:ind w:left="357" w:hanging="357"/>
    </w:p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eilaufgabe">
    <w:name w:val="Teilaufgabe"/>
    <w:basedOn w:val="Listenabsatz"/>
    <w:pPr>
      <w:numPr>
        <w:numId w:val="1"/>
      </w:numPr>
      <w:spacing w:before="0" w:after="200" w:line="276" w:lineRule="auto"/>
    </w:pPr>
    <w:rPr>
      <w:rFonts w:cs="Arial"/>
    </w:rPr>
  </w:style>
  <w:style w:type="paragraph" w:styleId="Titel">
    <w:name w:val="Title"/>
    <w:basedOn w:val="Standard"/>
    <w:next w:val="Textbody"/>
    <w:uiPriority w:val="10"/>
    <w:qFormat/>
    <w:pPr>
      <w:keepNext/>
      <w:spacing w:before="240" w:after="120" w:line="240" w:lineRule="auto"/>
      <w:jc w:val="center"/>
    </w:pPr>
    <w:rPr>
      <w:rFonts w:ascii="Liberation Sans" w:eastAsia="Microsoft YaHei" w:hAnsi="Liberation Sans" w:cs="Lucida Sans"/>
      <w:b/>
      <w:bCs/>
      <w:kern w:val="3"/>
      <w:sz w:val="56"/>
      <w:szCs w:val="56"/>
      <w:lang w:eastAsia="zh-CN" w:bidi="hi-IN"/>
    </w:rPr>
  </w:style>
  <w:style w:type="character" w:customStyle="1" w:styleId="berschrift1Zchn">
    <w:name w:val="Überschrift 1 Zchn"/>
    <w:basedOn w:val="Absatz-Standardschriftart"/>
    <w:rPr>
      <w:rFonts w:ascii="Arial" w:eastAsia="Calibri" w:hAnsi="Arial" w:cs="Calibri"/>
      <w:b/>
      <w:bCs/>
      <w:color w:val="000000"/>
      <w:sz w:val="28"/>
      <w:szCs w:val="28"/>
      <w:lang w:eastAsia="ar-SA"/>
    </w:rPr>
  </w:style>
  <w:style w:type="character" w:customStyle="1" w:styleId="berschrift2Zchn">
    <w:name w:val="Überschrift 2 Zchn"/>
    <w:basedOn w:val="Absatz-Standardschriftart"/>
    <w:rPr>
      <w:rFonts w:ascii="Arial" w:eastAsia="Calibri" w:hAnsi="Arial" w:cs="Calibri"/>
      <w:b/>
      <w:bCs/>
      <w:color w:val="000000"/>
      <w:sz w:val="26"/>
      <w:szCs w:val="26"/>
      <w:lang w:eastAsia="ar-SA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berschrift3Zchn">
    <w:name w:val="Überschrift 3 Zchn"/>
    <w:basedOn w:val="Absatz-Standardschriftart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customStyle="1" w:styleId="ListenabsatzZchn">
    <w:name w:val="Listenabsatz Zchn"/>
    <w:basedOn w:val="Absatz-Standardschriftart"/>
    <w:rPr>
      <w:rFonts w:ascii="Arial" w:eastAsia="Calibri" w:hAnsi="Arial" w:cs="Calibri"/>
      <w:lang w:eastAsia="ar-SA"/>
    </w:rPr>
  </w:style>
  <w:style w:type="character" w:customStyle="1" w:styleId="SprechblasentextZchn">
    <w:name w:val="Sprechblasentext Zchn"/>
    <w:basedOn w:val="Absatz-Standardschriftart"/>
    <w:rPr>
      <w:rFonts w:ascii="Tahoma" w:eastAsia="Tahoma" w:hAnsi="Tahoma" w:cs="Tahoma"/>
      <w:sz w:val="16"/>
      <w:szCs w:val="16"/>
    </w:rPr>
  </w:style>
  <w:style w:type="character" w:customStyle="1" w:styleId="TeilaufgabeZchn">
    <w:name w:val="Teilaufgabe Zchn"/>
    <w:basedOn w:val="ListenabsatzZchn"/>
    <w:rPr>
      <w:rFonts w:ascii="Arial" w:eastAsia="Calibri" w:hAnsi="Arial" w:cs="Arial"/>
      <w:lang w:eastAsia="ar-SA"/>
    </w:rPr>
  </w:style>
  <w:style w:type="character" w:customStyle="1" w:styleId="TextkrperZchn">
    <w:name w:val="Textkörper Zchn"/>
    <w:basedOn w:val="Absatz-Standardschriftart"/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TitelZchn">
    <w:name w:val="Titel Zchn"/>
    <w:basedOn w:val="Absatz-Standardschriftart"/>
    <w:rPr>
      <w:rFonts w:ascii="Liberation Sans" w:eastAsia="Microsoft YaHei" w:hAnsi="Liberation Sans" w:cs="Lucida Sans"/>
      <w:b/>
      <w:bCs/>
      <w:kern w:val="3"/>
      <w:sz w:val="56"/>
      <w:szCs w:val="56"/>
      <w:lang w:eastAsia="zh-CN" w:bidi="hi-IN"/>
    </w:rPr>
  </w:style>
  <w:style w:type="paragraph" w:styleId="Textkrper">
    <w:name w:val="Body Text"/>
    <w:basedOn w:val="Standard"/>
    <w:link w:val="TextkrperZchn1"/>
    <w:rsid w:val="00965BF8"/>
    <w:pPr>
      <w:autoSpaceDN/>
      <w:spacing w:after="140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TextkrperZchn1">
    <w:name w:val="Textkörper Zchn1"/>
    <w:basedOn w:val="Absatz-Standardschriftart"/>
    <w:link w:val="Textkrper"/>
    <w:rsid w:val="00965BF8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Internetlink">
    <w:name w:val="Internet link"/>
    <w:rPr>
      <w:color w:val="000080"/>
      <w:u w:val="single"/>
      <w:lang/>
    </w:rPr>
  </w:style>
  <w:style w:type="numbering" w:customStyle="1" w:styleId="LFO15">
    <w:name w:val="LFO15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766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</dc:creator>
  <dc:description/>
  <cp:lastModifiedBy>Felix</cp:lastModifiedBy>
  <cp:revision>3</cp:revision>
  <cp:lastPrinted>2021-12-15T16:12:00Z</cp:lastPrinted>
  <dcterms:created xsi:type="dcterms:W3CDTF">2021-12-15T16:12:00Z</dcterms:created>
  <dcterms:modified xsi:type="dcterms:W3CDTF">2021-12-15T16:25:00Z</dcterms:modified>
</cp:coreProperties>
</file>